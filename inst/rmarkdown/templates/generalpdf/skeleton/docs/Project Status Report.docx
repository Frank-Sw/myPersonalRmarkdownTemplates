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project status"/>
      </w:tblPr>
      <w:tblGrid>
        <w:gridCol w:w="7026"/>
        <w:gridCol w:w="3774"/>
      </w:tblGrid>
      <w:tr w:rsidR="00D4135D">
        <w:tc>
          <w:tcPr>
            <w:tcW w:w="3253" w:type="pct"/>
            <w:vAlign w:val="bottom"/>
          </w:tcPr>
          <w:p w:rsidR="00D4135D" w:rsidRDefault="00634416">
            <w:pPr>
              <w:pStyle w:val="Ttulo"/>
            </w:pPr>
            <w:r>
              <w:t>Project Status Report</w:t>
            </w:r>
          </w:p>
        </w:tc>
        <w:tc>
          <w:tcPr>
            <w:tcW w:w="1747" w:type="pct"/>
            <w:vAlign w:val="bottom"/>
          </w:tcPr>
          <w:p w:rsidR="00D4135D" w:rsidRDefault="00634416">
            <w:pPr>
              <w:pStyle w:val="Subttulo"/>
            </w:pPr>
            <w:r>
              <w:t>Overall Status: </w:t>
            </w:r>
            <w:sdt>
              <w:sdtPr>
                <w:rPr>
                  <w:rStyle w:val="Textoennegrita"/>
                </w:rPr>
                <w:alias w:val="Project Status"/>
                <w:tag w:val="Project Status"/>
                <w:id w:val="1493454898"/>
                <w:placeholder>
                  <w:docPart w:val="B4471882E1894419B602CC2381550993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dropDownList w:lastValue="">
                  <w:listItem w:value="Choose an item."/>
                  <w:listItem w:displayText="On Track" w:value="On Track"/>
                  <w:listItem w:displayText="At Risk" w:value="At Risk"/>
                  <w:listItem w:displayText="High Risk" w:value="High Risk"/>
                  <w:listItem w:displayText="Off Track" w:value="Off Track"/>
                </w:dropDownList>
              </w:sdtPr>
              <w:sdtEndPr>
                <w:rPr>
                  <w:rStyle w:val="Fuentedeprrafopredeter"/>
                  <w:b w:val="0"/>
                  <w:bCs w:val="0"/>
                </w:rPr>
              </w:sdtEndPr>
              <w:sdtContent>
                <w:r>
                  <w:rPr>
                    <w:rStyle w:val="Textoennegrita"/>
                  </w:rPr>
                  <w:t>[Select]</w:t>
                </w:r>
              </w:sdtContent>
            </w:sdt>
          </w:p>
        </w:tc>
      </w:tr>
    </w:tbl>
    <w:p w:rsidR="00D4135D" w:rsidRDefault="00634416">
      <w:pPr>
        <w:pStyle w:val="Ttulo1"/>
      </w:pPr>
      <w:r>
        <w:t xml:space="preserve">Project Name: </w:t>
      </w:r>
      <w:sdt>
        <w:sdtPr>
          <w:id w:val="16823126"/>
          <w:placeholder>
            <w:docPart w:val="CDA7F7C984814C0CB88E955CD8EDD1CE"/>
          </w:placeholder>
          <w:temporary/>
          <w:showingPlcHdr/>
          <w15:appearance w15:val="hidden"/>
          <w:text/>
        </w:sdtPr>
        <w:sdtEndPr/>
        <w:sdtContent>
          <w:r>
            <w:t>[Project Name]</w:t>
          </w:r>
        </w:sdtContent>
      </w:sdt>
    </w:p>
    <w:p w:rsidR="00D4135D" w:rsidRDefault="00634416">
      <w:pPr>
        <w:pStyle w:val="Fecha"/>
      </w:pPr>
      <w:sdt>
        <w:sdtPr>
          <w:alias w:val="Select Date"/>
          <w:tag w:val="Select Date"/>
          <w:id w:val="1026209719"/>
          <w:placeholder>
            <w:docPart w:val="C6CCB01B07E9454FBD2FC8A589267752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>
            <w:t>[Select Date]</w:t>
          </w:r>
        </w:sdtContent>
      </w:sdt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  <w:tblDescription w:val="Legend"/>
      </w:tblPr>
      <w:tblGrid>
        <w:gridCol w:w="3694"/>
        <w:gridCol w:w="7106"/>
      </w:tblGrid>
      <w:tr w:rsidR="00D4135D">
        <w:tc>
          <w:tcPr>
            <w:tcW w:w="1710" w:type="pct"/>
          </w:tcPr>
          <w:p w:rsidR="00D4135D" w:rsidRDefault="00634416">
            <w:pPr>
              <w:pStyle w:val="Ttulo2"/>
            </w:pPr>
            <w:r>
              <w:t>Status Code Legend</w:t>
            </w:r>
          </w:p>
        </w:tc>
        <w:tc>
          <w:tcPr>
            <w:tcW w:w="3290" w:type="pct"/>
          </w:tcPr>
          <w:p w:rsidR="00D4135D" w:rsidRDefault="00D4135D">
            <w:pPr>
              <w:pStyle w:val="Ttulo2"/>
            </w:pPr>
          </w:p>
        </w:tc>
      </w:tr>
      <w:tr w:rsidR="00D4135D">
        <w:tc>
          <w:tcPr>
            <w:tcW w:w="1710" w:type="pct"/>
          </w:tcPr>
          <w:p w:rsidR="00D4135D" w:rsidRDefault="00634416">
            <w:pPr>
              <w:pStyle w:val="Listaconvietas2"/>
            </w:pPr>
            <w:r>
              <w:t>On Track: Project is on schedule</w:t>
            </w:r>
          </w:p>
        </w:tc>
        <w:tc>
          <w:tcPr>
            <w:tcW w:w="3290" w:type="pct"/>
          </w:tcPr>
          <w:p w:rsidR="00D4135D" w:rsidRDefault="00634416">
            <w:pPr>
              <w:pStyle w:val="Listaconvietas2"/>
              <w:numPr>
                <w:ilvl w:val="0"/>
                <w:numId w:val="9"/>
              </w:numPr>
            </w:pPr>
            <w:r>
              <w:t>High Risk: At ri</w:t>
            </w:r>
            <w:bookmarkStart w:id="0" w:name="_GoBack"/>
            <w:bookmarkEnd w:id="0"/>
            <w:r>
              <w:t>sk, with a high risk of going off track</w:t>
            </w:r>
          </w:p>
        </w:tc>
      </w:tr>
      <w:tr w:rsidR="00D4135D">
        <w:tc>
          <w:tcPr>
            <w:tcW w:w="1710" w:type="pct"/>
          </w:tcPr>
          <w:p w:rsidR="00D4135D" w:rsidRDefault="00634416">
            <w:pPr>
              <w:pStyle w:val="Listaconvietas2"/>
              <w:numPr>
                <w:ilvl w:val="0"/>
                <w:numId w:val="8"/>
              </w:numPr>
            </w:pPr>
            <w:r>
              <w:t>At Risk: Milestones missed but date intact</w:t>
            </w:r>
          </w:p>
        </w:tc>
        <w:tc>
          <w:tcPr>
            <w:tcW w:w="3290" w:type="pct"/>
          </w:tcPr>
          <w:p w:rsidR="00D4135D" w:rsidRDefault="00634416">
            <w:pPr>
              <w:pStyle w:val="Listaconvietas2"/>
              <w:numPr>
                <w:ilvl w:val="0"/>
                <w:numId w:val="10"/>
              </w:numPr>
            </w:pPr>
            <w:r>
              <w:t xml:space="preserve">Off </w:t>
            </w:r>
            <w:r>
              <w:t>Track: Date will be missed if action not taken</w:t>
            </w:r>
          </w:p>
        </w:tc>
      </w:tr>
    </w:tbl>
    <w:p w:rsidR="00D4135D" w:rsidRDefault="00D4135D"/>
    <w:tbl>
      <w:tblPr>
        <w:tblStyle w:val="ProjectStatusReport"/>
        <w:tblW w:w="5000" w:type="pct"/>
        <w:tblLook w:val="04A0" w:firstRow="1" w:lastRow="0" w:firstColumn="1" w:lastColumn="0" w:noHBand="0" w:noVBand="1"/>
        <w:tblDescription w:val="Project status table"/>
      </w:tblPr>
      <w:tblGrid>
        <w:gridCol w:w="2333"/>
        <w:gridCol w:w="8467"/>
      </w:tblGrid>
      <w:tr w:rsidR="00D4135D">
        <w:trPr>
          <w:trHeight w:val="720"/>
        </w:trPr>
        <w:tc>
          <w:tcPr>
            <w:tcW w:w="1080" w:type="pct"/>
          </w:tcPr>
          <w:p w:rsidR="00D4135D" w:rsidRDefault="00634416">
            <w:r>
              <w:t>The project is</w:t>
            </w:r>
            <w:r>
              <w:rPr>
                <w:caps/>
              </w:rPr>
              <w:t xml:space="preserve"> </w:t>
            </w:r>
            <w:sdt>
              <w:sdtPr>
                <w:rPr>
                  <w:rStyle w:val="nfasis"/>
                </w:rPr>
                <w:alias w:val="Project Status"/>
                <w:tag w:val="Project Status"/>
                <w:id w:val="1083954212"/>
                <w:placeholder>
                  <w:docPart w:val="DC85B9F32F504E1CA94028742F75AC1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dropDownList w:lastValue="">
                  <w:listItem w:value="Choose an item."/>
                  <w:listItem w:displayText="Green" w:value="Green"/>
                  <w:listItem w:displayText="Yellow" w:value="Yellow"/>
                  <w:listItem w:displayText="Amber" w:value="Amber"/>
                  <w:listItem w:displayText="Red" w:value="Red"/>
                </w:dropDownList>
              </w:sdtPr>
              <w:sdtEndPr>
                <w:rPr>
                  <w:rStyle w:val="Fuentedeprrafopredeter"/>
                  <w:b w:val="0"/>
                  <w:bCs w:val="0"/>
                  <w:caps w:val="0"/>
                </w:rPr>
              </w:sdtEndPr>
              <w:sdtContent>
                <w:r>
                  <w:rPr>
                    <w:rStyle w:val="nfasis"/>
                  </w:rPr>
                  <w:t>[Select]</w:t>
                </w:r>
              </w:sdtContent>
            </w:sdt>
            <w:r>
              <w:rPr>
                <w:caps/>
              </w:rPr>
              <w:t xml:space="preserve"> </w:t>
            </w:r>
            <w:r>
              <w:t xml:space="preserve">the week of </w:t>
            </w:r>
            <w:sdt>
              <w:sdtPr>
                <w:alias w:val="Select Date"/>
                <w:tag w:val="Select Date"/>
                <w:id w:val="-1087537939"/>
                <w:placeholder>
                  <w:docPart w:val="E51C7A7E7C1B424FA08F17F800A0D475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[Select Start Date]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-391575089"/>
                <w:placeholder>
                  <w:docPart w:val="7091D758B4A54D3BAD58D23817E461DD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[Select End Date]</w:t>
                </w:r>
              </w:sdtContent>
            </w:sdt>
            <w:r>
              <w:t>, due to the following:</w:t>
            </w:r>
          </w:p>
        </w:tc>
        <w:tc>
          <w:tcPr>
            <w:tcW w:w="3920" w:type="pct"/>
            <w:tcMar>
              <w:left w:w="144" w:type="dxa"/>
            </w:tcMar>
          </w:tcPr>
          <w:p w:rsidR="00D4135D" w:rsidRDefault="00634416">
            <w:pPr>
              <w:pStyle w:val="OnTrack"/>
            </w:pPr>
            <w:sdt>
              <w:sdtPr>
                <w:id w:val="-2069328880"/>
                <w:placeholder>
                  <w:docPart w:val="AF80CB2F6F784D0CA3D63F9D0C06748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 xml:space="preserve">[To add a bullet for any status, on the Home tab, in the Styles gallery, click the name of the status </w:t>
                </w:r>
                <w:r>
                  <w:t>of you need.]</w:t>
                </w:r>
              </w:sdtContent>
            </w:sdt>
          </w:p>
          <w:p w:rsidR="00D4135D" w:rsidRDefault="00634416">
            <w:pPr>
              <w:pStyle w:val="OnTrack"/>
              <w:numPr>
                <w:ilvl w:val="0"/>
                <w:numId w:val="23"/>
              </w:numPr>
            </w:pPr>
            <w:sdt>
              <w:sdtPr>
                <w:id w:val="-1561793141"/>
                <w:placeholder>
                  <w:docPart w:val="86A7D0096EEA41059223A1B49785D24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[To replace any placeholder text (such as this) just click it and start typing.]</w:t>
                </w:r>
              </w:sdtContent>
            </w:sdt>
          </w:p>
          <w:p w:rsidR="00D4135D" w:rsidRDefault="00634416">
            <w:pPr>
              <w:pStyle w:val="AtRisk"/>
            </w:pPr>
            <w:sdt>
              <w:sdtPr>
                <w:id w:val="1804811563"/>
                <w:placeholder>
                  <w:docPart w:val="108551E25BC449568C984340328BFD8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[Additional status item.]</w:t>
                </w:r>
              </w:sdtContent>
            </w:sdt>
          </w:p>
        </w:tc>
      </w:tr>
      <w:tr w:rsidR="00D4135D">
        <w:trPr>
          <w:trHeight w:val="720"/>
        </w:trPr>
        <w:tc>
          <w:tcPr>
            <w:tcW w:w="1080" w:type="pct"/>
          </w:tcPr>
          <w:p w:rsidR="00D4135D" w:rsidRDefault="00634416">
            <w:r>
              <w:t>Issues:</w:t>
            </w:r>
          </w:p>
        </w:tc>
        <w:tc>
          <w:tcPr>
            <w:tcW w:w="3920" w:type="pct"/>
            <w:tcMar>
              <w:left w:w="144" w:type="dxa"/>
            </w:tcMar>
          </w:tcPr>
          <w:p w:rsidR="00D4135D" w:rsidRDefault="00634416">
            <w:pPr>
              <w:pStyle w:val="AtRisk"/>
            </w:pPr>
            <w:sdt>
              <w:sdtPr>
                <w:id w:val="1173682193"/>
                <w:placeholder>
                  <w:docPart w:val="17CCC968E791488FB101F06DC556411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[Issue No. 1]</w:t>
                </w:r>
              </w:sdtContent>
            </w:sdt>
          </w:p>
          <w:p w:rsidR="00D4135D" w:rsidRDefault="00634416">
            <w:pPr>
              <w:pStyle w:val="OffTrack"/>
            </w:pPr>
            <w:sdt>
              <w:sdtPr>
                <w:id w:val="111488044"/>
                <w:placeholder>
                  <w:docPart w:val="08FE5CAF827D417786FC050AF08C750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[Issue No. 2]</w:t>
                </w:r>
              </w:sdtContent>
            </w:sdt>
          </w:p>
          <w:p w:rsidR="00D4135D" w:rsidRDefault="00634416">
            <w:pPr>
              <w:pStyle w:val="AtRisk"/>
            </w:pPr>
            <w:sdt>
              <w:sdtPr>
                <w:id w:val="-430980521"/>
                <w:placeholder>
                  <w:docPart w:val="5513AA7961E348649CCEAF19F1A1144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[Issue No. 3]</w:t>
                </w:r>
              </w:sdtContent>
            </w:sdt>
          </w:p>
        </w:tc>
      </w:tr>
      <w:tr w:rsidR="00D4135D">
        <w:trPr>
          <w:trHeight w:val="720"/>
        </w:trPr>
        <w:tc>
          <w:tcPr>
            <w:tcW w:w="1080" w:type="pct"/>
          </w:tcPr>
          <w:p w:rsidR="00D4135D" w:rsidRDefault="00634416">
            <w:r>
              <w:t xml:space="preserve">Milestones accomplished the week of </w:t>
            </w:r>
            <w:sdt>
              <w:sdtPr>
                <w:alias w:val="Select Date"/>
                <w:tag w:val="Select Date"/>
                <w:id w:val="-207873058"/>
                <w:placeholder>
                  <w:docPart w:val="E51C7A7E7C1B424FA08F17F800A0D475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2-12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[Select Start Date]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1784382684"/>
                <w:placeholder>
                  <w:docPart w:val="7091D758B4A54D3BAD58D23817E461DD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date w:fullDate="2012-12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[Select End</w:t>
                </w:r>
                <w:r>
                  <w:t xml:space="preserve"> Date]</w:t>
                </w:r>
              </w:sdtContent>
            </w:sdt>
            <w:r>
              <w:t>:</w:t>
            </w:r>
          </w:p>
        </w:tc>
        <w:tc>
          <w:tcPr>
            <w:tcW w:w="3920" w:type="pct"/>
            <w:tcMar>
              <w:left w:w="144" w:type="dxa"/>
            </w:tcMar>
          </w:tcPr>
          <w:p w:rsidR="00D4135D" w:rsidRDefault="00634416">
            <w:pPr>
              <w:pStyle w:val="OnTrack"/>
            </w:pPr>
            <w:sdt>
              <w:sdtPr>
                <w:id w:val="686715695"/>
                <w:placeholder>
                  <w:docPart w:val="BF9179C980234D868D1789521AD6923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1]</w:t>
                </w:r>
              </w:sdtContent>
            </w:sdt>
          </w:p>
          <w:p w:rsidR="00D4135D" w:rsidRDefault="00634416">
            <w:pPr>
              <w:pStyle w:val="OnTrack"/>
            </w:pPr>
            <w:sdt>
              <w:sdtPr>
                <w:id w:val="434570176"/>
                <w:placeholder>
                  <w:docPart w:val="E6412EA015A046709656B172020B8A6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2]</w:t>
                </w:r>
              </w:sdtContent>
            </w:sdt>
          </w:p>
          <w:p w:rsidR="00D4135D" w:rsidRDefault="00634416">
            <w:pPr>
              <w:pStyle w:val="OnTrack"/>
            </w:pPr>
            <w:sdt>
              <w:sdtPr>
                <w:id w:val="931775971"/>
                <w:placeholder>
                  <w:docPart w:val="794C2152207E4160B1F8535C7954CCC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3]</w:t>
                </w:r>
              </w:sdtContent>
            </w:sdt>
          </w:p>
        </w:tc>
      </w:tr>
      <w:tr w:rsidR="00D4135D">
        <w:trPr>
          <w:trHeight w:val="720"/>
        </w:trPr>
        <w:tc>
          <w:tcPr>
            <w:tcW w:w="1080" w:type="pct"/>
          </w:tcPr>
          <w:p w:rsidR="00D4135D" w:rsidRDefault="00634416">
            <w:r>
              <w:t>Milestones planned this week, but not achieved with variance:</w:t>
            </w:r>
          </w:p>
        </w:tc>
        <w:tc>
          <w:tcPr>
            <w:tcW w:w="3920" w:type="pct"/>
            <w:tcMar>
              <w:left w:w="144" w:type="dxa"/>
            </w:tcMar>
          </w:tcPr>
          <w:p w:rsidR="00D4135D" w:rsidRDefault="00634416">
            <w:pPr>
              <w:pStyle w:val="AtRisk"/>
            </w:pPr>
            <w:sdt>
              <w:sdtPr>
                <w:id w:val="533696511"/>
                <w:placeholder>
                  <w:docPart w:val="BF9179C980234D868D1789521AD6923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1]</w:t>
                </w:r>
              </w:sdtContent>
            </w:sdt>
          </w:p>
          <w:p w:rsidR="00D4135D" w:rsidRDefault="00634416">
            <w:pPr>
              <w:pStyle w:val="AtRisk"/>
            </w:pPr>
            <w:sdt>
              <w:sdtPr>
                <w:id w:val="-1969196946"/>
                <w:placeholder>
                  <w:docPart w:val="E6412EA015A046709656B172020B8A6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2]</w:t>
                </w:r>
              </w:sdtContent>
            </w:sdt>
          </w:p>
          <w:p w:rsidR="00D4135D" w:rsidRDefault="00634416">
            <w:pPr>
              <w:pStyle w:val="AtRisk"/>
            </w:pPr>
            <w:sdt>
              <w:sdtPr>
                <w:id w:val="2072693306"/>
                <w:placeholder>
                  <w:docPart w:val="794C2152207E4160B1F8535C7954CCC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3]</w:t>
                </w:r>
              </w:sdtContent>
            </w:sdt>
          </w:p>
        </w:tc>
      </w:tr>
      <w:tr w:rsidR="00D4135D">
        <w:trPr>
          <w:trHeight w:val="720"/>
        </w:trPr>
        <w:tc>
          <w:tcPr>
            <w:tcW w:w="1080" w:type="pct"/>
          </w:tcPr>
          <w:p w:rsidR="00D4135D" w:rsidRDefault="00634416">
            <w:r>
              <w:t>Milestones planned for next week:</w:t>
            </w:r>
          </w:p>
        </w:tc>
        <w:tc>
          <w:tcPr>
            <w:tcW w:w="3920" w:type="pct"/>
            <w:tcMar>
              <w:left w:w="144" w:type="dxa"/>
            </w:tcMar>
          </w:tcPr>
          <w:p w:rsidR="00D4135D" w:rsidRDefault="00634416">
            <w:pPr>
              <w:pStyle w:val="HighRisk"/>
            </w:pPr>
            <w:sdt>
              <w:sdtPr>
                <w:id w:val="-337695819"/>
                <w:placeholder>
                  <w:docPart w:val="BF9179C980234D868D1789521AD6923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1]</w:t>
                </w:r>
              </w:sdtContent>
            </w:sdt>
          </w:p>
          <w:p w:rsidR="00D4135D" w:rsidRDefault="00634416">
            <w:pPr>
              <w:pStyle w:val="HighRisk"/>
              <w:numPr>
                <w:ilvl w:val="0"/>
                <w:numId w:val="25"/>
              </w:numPr>
            </w:pPr>
            <w:sdt>
              <w:sdtPr>
                <w:id w:val="421766676"/>
                <w:placeholder>
                  <w:docPart w:val="E6412EA015A046709656B172020B8A6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2]</w:t>
                </w:r>
              </w:sdtContent>
            </w:sdt>
          </w:p>
          <w:p w:rsidR="00D4135D" w:rsidRDefault="00634416">
            <w:pPr>
              <w:pStyle w:val="AtRisk"/>
            </w:pPr>
            <w:sdt>
              <w:sdtPr>
                <w:id w:val="-1505584362"/>
                <w:placeholder>
                  <w:docPart w:val="794C2152207E4160B1F8535C7954CCC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3]</w:t>
                </w:r>
              </w:sdtContent>
            </w:sdt>
          </w:p>
        </w:tc>
      </w:tr>
      <w:tr w:rsidR="00D4135D">
        <w:trPr>
          <w:trHeight w:val="576"/>
        </w:trPr>
        <w:tc>
          <w:tcPr>
            <w:tcW w:w="1080" w:type="pct"/>
          </w:tcPr>
          <w:p w:rsidR="00D4135D" w:rsidRDefault="00634416">
            <w:r>
              <w:t>Areas/questions for discussion:</w:t>
            </w:r>
          </w:p>
        </w:tc>
        <w:sdt>
          <w:sdtPr>
            <w:id w:val="-801537807"/>
            <w:placeholder>
              <w:docPart w:val="5FEFF685F243488E8D8C72647B962D8E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3920" w:type="pct"/>
                <w:tcMar>
                  <w:left w:w="144" w:type="dxa"/>
                </w:tcMar>
              </w:tcPr>
              <w:p w:rsidR="00D4135D" w:rsidRDefault="00634416">
                <w:r>
                  <w:t>[List/summarize topics here.]</w:t>
                </w:r>
              </w:p>
            </w:tc>
          </w:sdtContent>
        </w:sdt>
      </w:tr>
      <w:tr w:rsidR="00D4135D">
        <w:trPr>
          <w:trHeight w:val="576"/>
        </w:trPr>
        <w:tc>
          <w:tcPr>
            <w:tcW w:w="1080" w:type="pct"/>
          </w:tcPr>
          <w:p w:rsidR="00D4135D" w:rsidRDefault="00634416">
            <w:r>
              <w:t>Last week’s issues</w:t>
            </w:r>
            <w:r>
              <w:br/>
              <w:t>forwarded to this week:</w:t>
            </w:r>
          </w:p>
        </w:tc>
        <w:sdt>
          <w:sdtPr>
            <w:id w:val="-928427847"/>
            <w:placeholder>
              <w:docPart w:val="BF98EA7A8CE34CABB1639C03C214DC36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3920" w:type="pct"/>
                <w:tcMar>
                  <w:left w:w="144" w:type="dxa"/>
                </w:tcMar>
              </w:tcPr>
              <w:p w:rsidR="00D4135D" w:rsidRDefault="00634416">
                <w:r>
                  <w:t>[List/summarize issues here.]</w:t>
                </w:r>
              </w:p>
            </w:tc>
          </w:sdtContent>
        </w:sdt>
      </w:tr>
    </w:tbl>
    <w:p w:rsidR="00D4135D" w:rsidRDefault="00634416">
      <w:pPr>
        <w:pStyle w:val="Ttulo1"/>
        <w:keepNext w:val="0"/>
        <w:keepLines w:val="0"/>
        <w:pageBreakBefore/>
      </w:pPr>
      <w:r>
        <w:lastRenderedPageBreak/>
        <w:t>Contact Information</w:t>
      </w:r>
    </w:p>
    <w:sdt>
      <w:sdtPr>
        <w:id w:val="-114059855"/>
        <w:placeholder>
          <w:docPart w:val="EFD60DDDB06949ADB91A3C8A6757923C"/>
        </w:placeholder>
        <w:temporary/>
        <w:showingPlcHdr/>
        <w15:appearance w15:val="hidden"/>
        <w:text/>
      </w:sdtPr>
      <w:sdtEndPr/>
      <w:sdtContent>
        <w:p w:rsidR="00D4135D" w:rsidRDefault="00634416">
          <w:r>
            <w:t>[If you want to add any important info about the conta</w:t>
          </w:r>
          <w:r>
            <w:t>cts that follow, you can do that here. If not, just click this placeholder and press Delete to remove it.]</w:t>
          </w:r>
        </w:p>
      </w:sdtContent>
    </w:sdt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  <w:tblDescription w:val="Contact info table"/>
      </w:tblPr>
      <w:tblGrid>
        <w:gridCol w:w="3694"/>
        <w:gridCol w:w="7106"/>
      </w:tblGrid>
      <w:tr w:rsidR="00D4135D">
        <w:tc>
          <w:tcPr>
            <w:tcW w:w="1710" w:type="pct"/>
          </w:tcPr>
          <w:sdt>
            <w:sdtPr>
              <w:rPr>
                <w:rStyle w:val="Textoennegrita"/>
              </w:rPr>
              <w:id w:val="552890433"/>
              <w:placeholder>
                <w:docPart w:val="E9E508A2532341B7AED1ED66FF97C22D"/>
              </w:placeholder>
              <w:temporary/>
              <w:showingPlcHdr/>
              <w15:appearance w15:val="hidden"/>
              <w:text/>
            </w:sdtPr>
            <w:sdtEndPr>
              <w:rPr>
                <w:rStyle w:val="Fuentedeprrafopredeter"/>
                <w:b w:val="0"/>
                <w:bCs w:val="0"/>
              </w:rPr>
            </w:sdtEndPr>
            <w:sdtContent>
              <w:p w:rsidR="00D4135D" w:rsidRDefault="00634416">
                <w:pPr>
                  <w:pStyle w:val="Sinespaciado"/>
                </w:pPr>
                <w:r>
                  <w:rPr>
                    <w:rStyle w:val="Textoennegrita"/>
                  </w:rPr>
                  <w:t>[Client Project Manager]</w:t>
                </w:r>
              </w:p>
            </w:sdtContent>
          </w:sdt>
          <w:p w:rsidR="00D4135D" w:rsidRDefault="00634416">
            <w:pPr>
              <w:pStyle w:val="Sinespaciado"/>
            </w:pPr>
            <w:r>
              <w:t xml:space="preserve">Office: </w:t>
            </w:r>
            <w:sdt>
              <w:sdtPr>
                <w:id w:val="1076471897"/>
                <w:placeholder>
                  <w:docPart w:val="AE20A77EB6614961BEAC71F2F02A410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[Office Phone]</w:t>
                </w:r>
              </w:sdtContent>
            </w:sdt>
          </w:p>
          <w:p w:rsidR="00D4135D" w:rsidRDefault="00634416">
            <w:pPr>
              <w:pStyle w:val="Sinespaciado"/>
            </w:pPr>
            <w:r>
              <w:t xml:space="preserve">Mobile: </w:t>
            </w:r>
            <w:sdt>
              <w:sdtPr>
                <w:id w:val="-809086322"/>
                <w:placeholder>
                  <w:docPart w:val="C191F5691B624D418F45F6E14ECD578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[Cell Phone]</w:t>
                </w:r>
              </w:sdtContent>
            </w:sdt>
          </w:p>
          <w:p w:rsidR="00D4135D" w:rsidRDefault="00634416">
            <w:pPr>
              <w:pStyle w:val="Sinespaciado"/>
            </w:pPr>
            <w:r>
              <w:t xml:space="preserve">Email: </w:t>
            </w:r>
            <w:sdt>
              <w:sdtPr>
                <w:id w:val="1597133752"/>
                <w:placeholder>
                  <w:docPart w:val="5F881A1F46AD43C791D8342CCBB8128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[Email address]</w:t>
                </w:r>
              </w:sdtContent>
            </w:sdt>
          </w:p>
        </w:tc>
        <w:tc>
          <w:tcPr>
            <w:tcW w:w="3290" w:type="pct"/>
          </w:tcPr>
          <w:sdt>
            <w:sdtPr>
              <w:rPr>
                <w:rStyle w:val="Textoennegrita"/>
              </w:rPr>
              <w:id w:val="1813510936"/>
              <w:placeholder>
                <w:docPart w:val="089E3582D9E84333A0C8E1D8FDB451C9"/>
              </w:placeholder>
              <w:temporary/>
              <w:showingPlcHdr/>
              <w15:appearance w15:val="hidden"/>
              <w:text/>
            </w:sdtPr>
            <w:sdtEndPr>
              <w:rPr>
                <w:rStyle w:val="Textoennegrita"/>
              </w:rPr>
            </w:sdtEndPr>
            <w:sdtContent>
              <w:p w:rsidR="00D4135D" w:rsidRDefault="00634416">
                <w:pPr>
                  <w:pStyle w:val="Sinespaciado"/>
                  <w:rPr>
                    <w:rStyle w:val="Textoennegrita"/>
                  </w:rPr>
                </w:pPr>
                <w:r>
                  <w:rPr>
                    <w:rStyle w:val="Textoennegrita"/>
                  </w:rPr>
                  <w:t>[Client Project Champion]</w:t>
                </w:r>
              </w:p>
            </w:sdtContent>
          </w:sdt>
          <w:p w:rsidR="00D4135D" w:rsidRDefault="00634416">
            <w:pPr>
              <w:pStyle w:val="Sinespaciado"/>
            </w:pPr>
            <w:r>
              <w:t xml:space="preserve">Office: </w:t>
            </w:r>
            <w:sdt>
              <w:sdtPr>
                <w:id w:val="574564633"/>
                <w:placeholder>
                  <w:docPart w:val="AE20A77EB6614961BEAC71F2F02A410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 xml:space="preserve">[Office </w:t>
                </w:r>
                <w:r>
                  <w:t>Phone]</w:t>
                </w:r>
              </w:sdtContent>
            </w:sdt>
          </w:p>
          <w:p w:rsidR="00D4135D" w:rsidRDefault="00634416">
            <w:pPr>
              <w:pStyle w:val="Sinespaciado"/>
            </w:pPr>
            <w:r>
              <w:t xml:space="preserve">Mobile: </w:t>
            </w:r>
            <w:sdt>
              <w:sdtPr>
                <w:id w:val="-314487272"/>
                <w:placeholder>
                  <w:docPart w:val="C191F5691B624D418F45F6E14ECD578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[Cell Phone]</w:t>
                </w:r>
              </w:sdtContent>
            </w:sdt>
          </w:p>
          <w:p w:rsidR="00D4135D" w:rsidRDefault="00634416">
            <w:pPr>
              <w:pStyle w:val="Sinespaciado"/>
            </w:pPr>
            <w:r>
              <w:t xml:space="preserve">Email: </w:t>
            </w:r>
            <w:sdt>
              <w:sdtPr>
                <w:id w:val="1205062186"/>
                <w:placeholder>
                  <w:docPart w:val="5F881A1F46AD43C791D8342CCBB8128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[Email address]</w:t>
                </w:r>
              </w:sdtContent>
            </w:sdt>
          </w:p>
        </w:tc>
      </w:tr>
    </w:tbl>
    <w:p w:rsidR="00D4135D" w:rsidRDefault="00634416">
      <w:pPr>
        <w:pStyle w:val="Ttulo1"/>
      </w:pPr>
      <w:r>
        <w:t>Project Abstract</w:t>
      </w:r>
    </w:p>
    <w:sdt>
      <w:sdtPr>
        <w:id w:val="1123113528"/>
        <w:placeholder>
          <w:docPart w:val="B1B0CA487AAD48C5AA3F5150A9B7A63D"/>
        </w:placeholder>
        <w:temporary/>
        <w:showingPlcHdr/>
        <w15:appearance w15:val="hidden"/>
        <w:text/>
      </w:sdtPr>
      <w:sdtEndPr/>
      <w:sdtContent>
        <w:p w:rsidR="00D4135D" w:rsidRDefault="00634416">
          <w:r>
            <w:t>[Add a brief project summary here.]</w:t>
          </w:r>
        </w:p>
      </w:sdtContent>
    </w:sdt>
    <w:sectPr w:rsidR="00D4135D">
      <w:footerReference w:type="default" r:id="rId11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416" w:rsidRDefault="00634416">
      <w:pPr>
        <w:spacing w:after="0" w:line="240" w:lineRule="auto"/>
      </w:pPr>
      <w:r>
        <w:separator/>
      </w:r>
    </w:p>
  </w:endnote>
  <w:endnote w:type="continuationSeparator" w:id="0">
    <w:p w:rsidR="00634416" w:rsidRDefault="00634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35D" w:rsidRDefault="00634416">
    <w:pPr>
      <w:pStyle w:val="Piedepgina"/>
    </w:pPr>
    <w:sdt>
      <w:sdtPr>
        <w:id w:val="-397664319"/>
        <w:placeholder/>
        <w:temporary/>
        <w:showingPlcHdr/>
        <w15:appearance w15:val="hidden"/>
        <w:text/>
      </w:sdtPr>
      <w:sdtEndPr/>
      <w:sdtContent>
        <w:r>
          <w:t>[Company Name]</w:t>
        </w:r>
      </w:sdtContent>
    </w:sdt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416" w:rsidRDefault="00634416">
      <w:pPr>
        <w:spacing w:after="0" w:line="240" w:lineRule="auto"/>
      </w:pPr>
      <w:r>
        <w:separator/>
      </w:r>
    </w:p>
  </w:footnote>
  <w:footnote w:type="continuationSeparator" w:id="0">
    <w:p w:rsidR="00634416" w:rsidRDefault="00634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 w15:restartNumberingAfterBreak="0">
    <w:nsid w:val="FFFFFF89"/>
    <w:multiLevelType w:val="singleLevel"/>
    <w:tmpl w:val="223226C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4012E"/>
    <w:multiLevelType w:val="hybridMultilevel"/>
    <w:tmpl w:val="BC1C06D0"/>
    <w:lvl w:ilvl="0" w:tplc="92DC77B4">
      <w:start w:val="1"/>
      <w:numFmt w:val="bullet"/>
      <w:pStyle w:val="Listaconvietas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25B1E"/>
    <w:multiLevelType w:val="hybridMultilevel"/>
    <w:tmpl w:val="8D405E96"/>
    <w:lvl w:ilvl="0" w:tplc="162622AA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2F"/>
    <w:rsid w:val="00634416"/>
    <w:rsid w:val="0087552F"/>
    <w:rsid w:val="00D4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E5CFE-BCFA-443B-96FC-F836EE9C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3"/>
    <w:qFormat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3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3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3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4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4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Fecha">
    <w:name w:val="Date"/>
    <w:basedOn w:val="Normal"/>
    <w:next w:val="Normal"/>
    <w:link w:val="FechaC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FechaCar">
    <w:name w:val="Fecha Car"/>
    <w:basedOn w:val="Fuentedeprrafopredeter"/>
    <w:link w:val="Fecha"/>
    <w:uiPriority w:val="5"/>
    <w:rPr>
      <w:rFonts w:asciiTheme="majorHAnsi" w:eastAsiaTheme="majorEastAsia" w:hAnsiTheme="majorHAnsi" w:cstheme="majorBidi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3"/>
    <w:rPr>
      <w:rFonts w:asciiTheme="majorHAnsi" w:eastAsiaTheme="majorEastAsia" w:hAnsiTheme="majorHAnsi" w:cstheme="majorBidi"/>
      <w:sz w:val="16"/>
      <w:szCs w:val="16"/>
    </w:rPr>
  </w:style>
  <w:style w:type="paragraph" w:styleId="Listaconvietas2">
    <w:name w:val="List Bullet 2"/>
    <w:basedOn w:val="Normal"/>
    <w:uiPriority w:val="8"/>
    <w:unhideWhenUsed/>
    <w:qFormat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a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pPr>
      <w:numPr>
        <w:numId w:val="17"/>
      </w:numPr>
    </w:pPr>
  </w:style>
  <w:style w:type="paragraph" w:styleId="Sinespaciado">
    <w:name w:val="No Spacing"/>
    <w:uiPriority w:val="8"/>
    <w:qFormat/>
    <w:pPr>
      <w:spacing w:after="0" w:line="288" w:lineRule="auto"/>
    </w:pPr>
  </w:style>
  <w:style w:type="character" w:styleId="Textoennegrita">
    <w:name w:val="Strong"/>
    <w:basedOn w:val="Fuentedeprrafopredeter"/>
    <w:uiPriority w:val="6"/>
    <w:unhideWhenUsed/>
    <w:qFormat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aconvietas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nfasis">
    <w:name w:val="Emphasis"/>
    <w:basedOn w:val="Fuentedeprrafopredeter"/>
    <w:uiPriority w:val="6"/>
    <w:unhideWhenUsed/>
    <w:qFormat/>
    <w:rPr>
      <w:b/>
      <w:bCs/>
      <w:caps/>
      <w:smallCaps w:val="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F24F4F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ic\Downloads\tf0397862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4471882E1894419B602CC2381550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F78FD-0EEE-4D02-A172-D3900EFF29F4}"/>
      </w:docPartPr>
      <w:docPartBody>
        <w:p w:rsidR="00000000" w:rsidRDefault="00381E31">
          <w:pPr>
            <w:pStyle w:val="B4471882E1894419B602CC2381550993"/>
          </w:pPr>
          <w:r>
            <w:t>[Select]</w:t>
          </w:r>
        </w:p>
      </w:docPartBody>
    </w:docPart>
    <w:docPart>
      <w:docPartPr>
        <w:name w:val="CDA7F7C984814C0CB88E955CD8EDD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874E3-1C53-4FD1-A76C-51E55566D766}"/>
      </w:docPartPr>
      <w:docPartBody>
        <w:p w:rsidR="00000000" w:rsidRDefault="00381E31">
          <w:pPr>
            <w:pStyle w:val="CDA7F7C984814C0CB88E955CD8EDD1CE"/>
          </w:pPr>
          <w:r>
            <w:t>[Project Name]</w:t>
          </w:r>
        </w:p>
      </w:docPartBody>
    </w:docPart>
    <w:docPart>
      <w:docPartPr>
        <w:name w:val="C6CCB01B07E9454FBD2FC8A589267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9163A-7BA4-4314-B257-E7E75C7960CF}"/>
      </w:docPartPr>
      <w:docPartBody>
        <w:p w:rsidR="00000000" w:rsidRDefault="00381E31">
          <w:pPr>
            <w:pStyle w:val="C6CCB01B07E9454FBD2FC8A589267752"/>
          </w:pPr>
          <w:r>
            <w:t>[Select Date]</w:t>
          </w:r>
        </w:p>
      </w:docPartBody>
    </w:docPart>
    <w:docPart>
      <w:docPartPr>
        <w:name w:val="DC85B9F32F504E1CA94028742F75A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1A61D-E33A-436F-BD65-E473EC4C557C}"/>
      </w:docPartPr>
      <w:docPartBody>
        <w:p w:rsidR="00000000" w:rsidRDefault="00381E31">
          <w:pPr>
            <w:pStyle w:val="DC85B9F32F504E1CA94028742F75AC1C"/>
          </w:pPr>
          <w:r>
            <w:rPr>
              <w:rStyle w:val="nfasis"/>
            </w:rPr>
            <w:t>[Select]</w:t>
          </w:r>
        </w:p>
      </w:docPartBody>
    </w:docPart>
    <w:docPart>
      <w:docPartPr>
        <w:name w:val="E51C7A7E7C1B424FA08F17F800A0D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7647C-CDE0-4F52-A72B-8D63C3626C85}"/>
      </w:docPartPr>
      <w:docPartBody>
        <w:p w:rsidR="00000000" w:rsidRDefault="00381E31">
          <w:pPr>
            <w:pStyle w:val="E51C7A7E7C1B424FA08F17F800A0D475"/>
          </w:pPr>
          <w:r>
            <w:t>[Select Start Date]</w:t>
          </w:r>
        </w:p>
      </w:docPartBody>
    </w:docPart>
    <w:docPart>
      <w:docPartPr>
        <w:name w:val="7091D758B4A54D3BAD58D23817E46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10360-FC0F-4734-A03F-E8C324B779BD}"/>
      </w:docPartPr>
      <w:docPartBody>
        <w:p w:rsidR="00000000" w:rsidRDefault="00381E31">
          <w:pPr>
            <w:pStyle w:val="7091D758B4A54D3BAD58D23817E461DD"/>
          </w:pPr>
          <w:r>
            <w:t>[Select End Date]</w:t>
          </w:r>
        </w:p>
      </w:docPartBody>
    </w:docPart>
    <w:docPart>
      <w:docPartPr>
        <w:name w:val="AF80CB2F6F784D0CA3D63F9D0C067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B8F54-EE4E-42C4-97F1-4ACFA187531F}"/>
      </w:docPartPr>
      <w:docPartBody>
        <w:p w:rsidR="00000000" w:rsidRDefault="00381E31">
          <w:pPr>
            <w:pStyle w:val="AF80CB2F6F784D0CA3D63F9D0C067483"/>
          </w:pPr>
          <w:r>
            <w:t>[To</w:t>
          </w:r>
          <w:r>
            <w:t xml:space="preserve"> add a bullet for any status, on the Home tab, in the Styles gallery, click the name of the status of you need.]</w:t>
          </w:r>
        </w:p>
      </w:docPartBody>
    </w:docPart>
    <w:docPart>
      <w:docPartPr>
        <w:name w:val="86A7D0096EEA41059223A1B49785D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A7C6F-5775-4475-9C15-F77C30C36B13}"/>
      </w:docPartPr>
      <w:docPartBody>
        <w:p w:rsidR="00000000" w:rsidRDefault="00381E31">
          <w:pPr>
            <w:pStyle w:val="86A7D0096EEA41059223A1B49785D240"/>
          </w:pPr>
          <w:r>
            <w:t>[To replace any placeholder text (such as this) just click it and start typing.]</w:t>
          </w:r>
        </w:p>
      </w:docPartBody>
    </w:docPart>
    <w:docPart>
      <w:docPartPr>
        <w:name w:val="108551E25BC449568C984340328BF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ECCDC-EC35-41CF-8925-D5AC859CA3E6}"/>
      </w:docPartPr>
      <w:docPartBody>
        <w:p w:rsidR="00000000" w:rsidRDefault="00381E31">
          <w:pPr>
            <w:pStyle w:val="108551E25BC449568C984340328BFD84"/>
          </w:pPr>
          <w:r>
            <w:t>[Additional status item.]</w:t>
          </w:r>
        </w:p>
      </w:docPartBody>
    </w:docPart>
    <w:docPart>
      <w:docPartPr>
        <w:name w:val="17CCC968E791488FB101F06DC5564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9A322-FAD8-4059-A258-30D96E680A46}"/>
      </w:docPartPr>
      <w:docPartBody>
        <w:p w:rsidR="00000000" w:rsidRDefault="00381E31">
          <w:pPr>
            <w:pStyle w:val="17CCC968E791488FB101F06DC556411B"/>
          </w:pPr>
          <w:r>
            <w:t>[Issue No. 1]</w:t>
          </w:r>
        </w:p>
      </w:docPartBody>
    </w:docPart>
    <w:docPart>
      <w:docPartPr>
        <w:name w:val="08FE5CAF827D417786FC050AF08C7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9EC92-05E2-4EAE-AFD0-8356E9365FC1}"/>
      </w:docPartPr>
      <w:docPartBody>
        <w:p w:rsidR="00000000" w:rsidRDefault="00381E31">
          <w:pPr>
            <w:pStyle w:val="08FE5CAF827D417786FC050AF08C7509"/>
          </w:pPr>
          <w:r>
            <w:t>[Issue No. 2]</w:t>
          </w:r>
        </w:p>
      </w:docPartBody>
    </w:docPart>
    <w:docPart>
      <w:docPartPr>
        <w:name w:val="5513AA7961E348649CCEAF19F1A11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092B1-C839-4B96-9309-8236619208BE}"/>
      </w:docPartPr>
      <w:docPartBody>
        <w:p w:rsidR="00000000" w:rsidRDefault="00381E31">
          <w:pPr>
            <w:pStyle w:val="5513AA7961E348649CCEAF19F1A11445"/>
          </w:pPr>
          <w:r>
            <w:t>[Issue No. 3]</w:t>
          </w:r>
        </w:p>
      </w:docPartBody>
    </w:docPart>
    <w:docPart>
      <w:docPartPr>
        <w:name w:val="BF9179C980234D868D1789521AD69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BF442-CFDD-4B2C-815B-E68F4DE72E45}"/>
      </w:docPartPr>
      <w:docPartBody>
        <w:p w:rsidR="00000000" w:rsidRDefault="00381E31">
          <w:pPr>
            <w:pStyle w:val="BF9179C980234D868D1789521AD6923A"/>
          </w:pPr>
          <w:r>
            <w:t>[Milestone No. 1]</w:t>
          </w:r>
        </w:p>
      </w:docPartBody>
    </w:docPart>
    <w:docPart>
      <w:docPartPr>
        <w:name w:val="E6412EA015A046709656B172020B8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F34B8-39EF-4B0D-A88A-74B370C03576}"/>
      </w:docPartPr>
      <w:docPartBody>
        <w:p w:rsidR="00000000" w:rsidRDefault="00381E31">
          <w:pPr>
            <w:pStyle w:val="E6412EA015A046709656B172020B8A6D"/>
          </w:pPr>
          <w:r>
            <w:t>[Milestone No. 2]</w:t>
          </w:r>
        </w:p>
      </w:docPartBody>
    </w:docPart>
    <w:docPart>
      <w:docPartPr>
        <w:name w:val="794C2152207E4160B1F8535C7954C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9E079-CF63-4200-ACEC-E739AC5347A9}"/>
      </w:docPartPr>
      <w:docPartBody>
        <w:p w:rsidR="00000000" w:rsidRDefault="00381E31">
          <w:pPr>
            <w:pStyle w:val="794C2152207E4160B1F8535C7954CCC7"/>
          </w:pPr>
          <w:r>
            <w:t>[Milestone No. 3]</w:t>
          </w:r>
        </w:p>
      </w:docPartBody>
    </w:docPart>
    <w:docPart>
      <w:docPartPr>
        <w:name w:val="5FEFF685F243488E8D8C72647B962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93085-706D-4272-990A-F9A893810699}"/>
      </w:docPartPr>
      <w:docPartBody>
        <w:p w:rsidR="00000000" w:rsidRDefault="00381E31">
          <w:pPr>
            <w:pStyle w:val="5FEFF685F243488E8D8C72647B962D8E"/>
          </w:pPr>
          <w:r>
            <w:t>[List/summarize topics here.]</w:t>
          </w:r>
        </w:p>
      </w:docPartBody>
    </w:docPart>
    <w:docPart>
      <w:docPartPr>
        <w:name w:val="BF98EA7A8CE34CABB1639C03C214D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D4534-92F3-4329-87A6-1FCE2EF0942F}"/>
      </w:docPartPr>
      <w:docPartBody>
        <w:p w:rsidR="00000000" w:rsidRDefault="00381E31">
          <w:pPr>
            <w:pStyle w:val="BF98EA7A8CE34CABB1639C03C214DC36"/>
          </w:pPr>
          <w:r>
            <w:t>[List/summarize issues here.]</w:t>
          </w:r>
        </w:p>
      </w:docPartBody>
    </w:docPart>
    <w:docPart>
      <w:docPartPr>
        <w:name w:val="EFD60DDDB06949ADB91A3C8A67579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AD561-7520-43BF-9C35-9DF652EFE0D3}"/>
      </w:docPartPr>
      <w:docPartBody>
        <w:p w:rsidR="00000000" w:rsidRDefault="00381E31">
          <w:pPr>
            <w:pStyle w:val="EFD60DDDB06949ADB91A3C8A6757923C"/>
          </w:pPr>
          <w:r>
            <w:t>[If you want to add any important info about th</w:t>
          </w:r>
          <w:r>
            <w:t>e contacts that follow, you can do that here. If not, just click this placeholder and press Delete to remove it.]</w:t>
          </w:r>
        </w:p>
      </w:docPartBody>
    </w:docPart>
    <w:docPart>
      <w:docPartPr>
        <w:name w:val="E9E508A2532341B7AED1ED66FF97C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4702B-6862-43B7-95FB-63C6EF80B4B9}"/>
      </w:docPartPr>
      <w:docPartBody>
        <w:p w:rsidR="00000000" w:rsidRDefault="00381E31">
          <w:pPr>
            <w:pStyle w:val="E9E508A2532341B7AED1ED66FF97C22D"/>
          </w:pPr>
          <w:r>
            <w:rPr>
              <w:rStyle w:val="Textoennegrita"/>
            </w:rPr>
            <w:t>[Client Project Manager]</w:t>
          </w:r>
        </w:p>
      </w:docPartBody>
    </w:docPart>
    <w:docPart>
      <w:docPartPr>
        <w:name w:val="AE20A77EB6614961BEAC71F2F02A4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34B6B-7729-4B46-B197-3527CED1850B}"/>
      </w:docPartPr>
      <w:docPartBody>
        <w:p w:rsidR="00000000" w:rsidRDefault="00381E31">
          <w:pPr>
            <w:pStyle w:val="AE20A77EB6614961BEAC71F2F02A410F"/>
          </w:pPr>
          <w:r>
            <w:t>[Office Phone]</w:t>
          </w:r>
        </w:p>
      </w:docPartBody>
    </w:docPart>
    <w:docPart>
      <w:docPartPr>
        <w:name w:val="C191F5691B624D418F45F6E14ECD5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B97C3-8A0D-48C8-A805-DF5259E2B28F}"/>
      </w:docPartPr>
      <w:docPartBody>
        <w:p w:rsidR="00000000" w:rsidRDefault="00381E31">
          <w:pPr>
            <w:pStyle w:val="C191F5691B624D418F45F6E14ECD5783"/>
          </w:pPr>
          <w:r>
            <w:t>[Cell Phone]</w:t>
          </w:r>
        </w:p>
      </w:docPartBody>
    </w:docPart>
    <w:docPart>
      <w:docPartPr>
        <w:name w:val="5F881A1F46AD43C791D8342CCBB81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EC689-7F29-49CB-B35B-A6D5FF7D35DC}"/>
      </w:docPartPr>
      <w:docPartBody>
        <w:p w:rsidR="00000000" w:rsidRDefault="00381E31">
          <w:pPr>
            <w:pStyle w:val="5F881A1F46AD43C791D8342CCBB81287"/>
          </w:pPr>
          <w:r>
            <w:t>[Email address]</w:t>
          </w:r>
        </w:p>
      </w:docPartBody>
    </w:docPart>
    <w:docPart>
      <w:docPartPr>
        <w:name w:val="089E3582D9E84333A0C8E1D8FDB45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DA82A-7381-42C0-BD4D-32D585433BD2}"/>
      </w:docPartPr>
      <w:docPartBody>
        <w:p w:rsidR="00000000" w:rsidRDefault="00381E31">
          <w:pPr>
            <w:pStyle w:val="089E3582D9E84333A0C8E1D8FDB451C9"/>
          </w:pPr>
          <w:r>
            <w:rPr>
              <w:rStyle w:val="Textoennegrita"/>
            </w:rPr>
            <w:t>[Client Project Champion]</w:t>
          </w:r>
        </w:p>
      </w:docPartBody>
    </w:docPart>
    <w:docPart>
      <w:docPartPr>
        <w:name w:val="B1B0CA487AAD48C5AA3F5150A9B7A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2EF58-7242-46FF-B09F-C0AAA2092BB4}"/>
      </w:docPartPr>
      <w:docPartBody>
        <w:p w:rsidR="00000000" w:rsidRDefault="00381E31">
          <w:pPr>
            <w:pStyle w:val="B1B0CA487AAD48C5AA3F5150A9B7A63D"/>
          </w:pPr>
          <w:r>
            <w:t>[Add a brief project summary here.]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31"/>
    <w:rsid w:val="0038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71882E1894419B602CC2381550993">
    <w:name w:val="B4471882E1894419B602CC2381550993"/>
  </w:style>
  <w:style w:type="paragraph" w:customStyle="1" w:styleId="CDA7F7C984814C0CB88E955CD8EDD1CE">
    <w:name w:val="CDA7F7C984814C0CB88E955CD8EDD1CE"/>
  </w:style>
  <w:style w:type="paragraph" w:customStyle="1" w:styleId="C6CCB01B07E9454FBD2FC8A589267752">
    <w:name w:val="C6CCB01B07E9454FBD2FC8A589267752"/>
  </w:style>
  <w:style w:type="character" w:styleId="nfasis">
    <w:name w:val="Emphasis"/>
    <w:basedOn w:val="Fuentedeprrafopredeter"/>
    <w:uiPriority w:val="6"/>
    <w:unhideWhenUsed/>
    <w:qFormat/>
    <w:rPr>
      <w:b/>
      <w:bCs/>
      <w:caps/>
      <w:smallCaps w:val="0"/>
    </w:rPr>
  </w:style>
  <w:style w:type="paragraph" w:customStyle="1" w:styleId="DC85B9F32F504E1CA94028742F75AC1C">
    <w:name w:val="DC85B9F32F504E1CA94028742F75AC1C"/>
  </w:style>
  <w:style w:type="paragraph" w:customStyle="1" w:styleId="E51C7A7E7C1B424FA08F17F800A0D475">
    <w:name w:val="E51C7A7E7C1B424FA08F17F800A0D475"/>
  </w:style>
  <w:style w:type="paragraph" w:customStyle="1" w:styleId="7091D758B4A54D3BAD58D23817E461DD">
    <w:name w:val="7091D758B4A54D3BAD58D23817E461DD"/>
  </w:style>
  <w:style w:type="paragraph" w:customStyle="1" w:styleId="AF80CB2F6F784D0CA3D63F9D0C067483">
    <w:name w:val="AF80CB2F6F784D0CA3D63F9D0C067483"/>
  </w:style>
  <w:style w:type="paragraph" w:customStyle="1" w:styleId="86A7D0096EEA41059223A1B49785D240">
    <w:name w:val="86A7D0096EEA41059223A1B49785D240"/>
  </w:style>
  <w:style w:type="paragraph" w:customStyle="1" w:styleId="108551E25BC449568C984340328BFD84">
    <w:name w:val="108551E25BC449568C984340328BFD84"/>
  </w:style>
  <w:style w:type="paragraph" w:customStyle="1" w:styleId="17CCC968E791488FB101F06DC556411B">
    <w:name w:val="17CCC968E791488FB101F06DC556411B"/>
  </w:style>
  <w:style w:type="paragraph" w:customStyle="1" w:styleId="08FE5CAF827D417786FC050AF08C7509">
    <w:name w:val="08FE5CAF827D417786FC050AF08C7509"/>
  </w:style>
  <w:style w:type="paragraph" w:customStyle="1" w:styleId="5513AA7961E348649CCEAF19F1A11445">
    <w:name w:val="5513AA7961E348649CCEAF19F1A11445"/>
  </w:style>
  <w:style w:type="paragraph" w:customStyle="1" w:styleId="BF9179C980234D868D1789521AD6923A">
    <w:name w:val="BF9179C980234D868D1789521AD6923A"/>
  </w:style>
  <w:style w:type="paragraph" w:customStyle="1" w:styleId="E6412EA015A046709656B172020B8A6D">
    <w:name w:val="E6412EA015A046709656B172020B8A6D"/>
  </w:style>
  <w:style w:type="paragraph" w:customStyle="1" w:styleId="794C2152207E4160B1F8535C7954CCC7">
    <w:name w:val="794C2152207E4160B1F8535C7954CCC7"/>
  </w:style>
  <w:style w:type="paragraph" w:customStyle="1" w:styleId="5FEFF685F243488E8D8C72647B962D8E">
    <w:name w:val="5FEFF685F243488E8D8C72647B962D8E"/>
  </w:style>
  <w:style w:type="paragraph" w:customStyle="1" w:styleId="BF98EA7A8CE34CABB1639C03C214DC36">
    <w:name w:val="BF98EA7A8CE34CABB1639C03C214DC36"/>
  </w:style>
  <w:style w:type="paragraph" w:customStyle="1" w:styleId="EFD60DDDB06949ADB91A3C8A6757923C">
    <w:name w:val="EFD60DDDB06949ADB91A3C8A6757923C"/>
  </w:style>
  <w:style w:type="character" w:styleId="Textoennegrita">
    <w:name w:val="Strong"/>
    <w:basedOn w:val="Fuentedeprrafopredeter"/>
    <w:uiPriority w:val="6"/>
    <w:unhideWhenUsed/>
    <w:qFormat/>
    <w:rPr>
      <w:b/>
      <w:bCs/>
    </w:rPr>
  </w:style>
  <w:style w:type="paragraph" w:customStyle="1" w:styleId="E9E508A2532341B7AED1ED66FF97C22D">
    <w:name w:val="E9E508A2532341B7AED1ED66FF97C22D"/>
  </w:style>
  <w:style w:type="paragraph" w:customStyle="1" w:styleId="AE20A77EB6614961BEAC71F2F02A410F">
    <w:name w:val="AE20A77EB6614961BEAC71F2F02A410F"/>
  </w:style>
  <w:style w:type="paragraph" w:customStyle="1" w:styleId="C191F5691B624D418F45F6E14ECD5783">
    <w:name w:val="C191F5691B624D418F45F6E14ECD5783"/>
  </w:style>
  <w:style w:type="paragraph" w:customStyle="1" w:styleId="5F881A1F46AD43C791D8342CCBB81287">
    <w:name w:val="5F881A1F46AD43C791D8342CCBB81287"/>
  </w:style>
  <w:style w:type="paragraph" w:customStyle="1" w:styleId="089E3582D9E84333A0C8E1D8FDB451C9">
    <w:name w:val="089E3582D9E84333A0C8E1D8FDB451C9"/>
  </w:style>
  <w:style w:type="paragraph" w:customStyle="1" w:styleId="B1B0CA487AAD48C5AA3F5150A9B7A63D">
    <w:name w:val="B1B0CA487AAD48C5AA3F5150A9B7A6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871870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2012-12-12T04:19:00+00:00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1664113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TP103978626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59683A-C438-4F7C-AD5E-FFC466280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31F843-9BB8-4BF7-88A3-D0C66149D6C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tf03978627</Template>
  <TotalTime>1</TotalTime>
  <Pages>2</Pages>
  <Words>251</Words>
  <Characters>1386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>Project Name: &lt;[Project Name]&gt;</vt:lpstr>
      <vt:lpstr>Contact Information</vt:lpstr>
      <vt:lpstr>Project Abstract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Cortiñas</dc:creator>
  <cp:keywords/>
  <dc:description/>
  <cp:lastModifiedBy>Mónica Cortiñas Ugalde</cp:lastModifiedBy>
  <cp:revision>1</cp:revision>
  <cp:lastPrinted>2012-12-03T18:15:00Z</cp:lastPrinted>
  <dcterms:created xsi:type="dcterms:W3CDTF">2018-04-14T10:27:00Z</dcterms:created>
  <dcterms:modified xsi:type="dcterms:W3CDTF">2018-04-14T10:28:00Z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